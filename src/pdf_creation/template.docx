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2EB32" w14:textId="77777777" w:rsidR="00B5425A" w:rsidRPr="00B76D05" w:rsidRDefault="00B5425A" w:rsidP="00B76D05">
      <w:pPr>
        <w:pStyle w:val="Title"/>
        <w:rPr>
          <w:lang w:val="en-US"/>
        </w:rPr>
      </w:pPr>
    </w:p>
    <w:p w14:paraId="5D65AA57" w14:textId="6CE1D1F1" w:rsidR="00B76D05" w:rsidRDefault="00D10D0D" w:rsidP="00D10D0D">
      <w:pPr>
        <w:jc w:val="center"/>
        <w:rPr>
          <w:b/>
          <w:bCs/>
          <w:sz w:val="32"/>
          <w:szCs w:val="28"/>
          <w:lang w:val="en-US"/>
        </w:rPr>
      </w:pPr>
      <w:r w:rsidRPr="00D10D0D">
        <w:rPr>
          <w:b/>
          <w:bCs/>
          <w:sz w:val="32"/>
          <w:szCs w:val="28"/>
          <w:lang w:val="en-US"/>
        </w:rPr>
        <w:t>COVID-19 Report</w:t>
      </w:r>
    </w:p>
    <w:p w14:paraId="2E4006A2" w14:textId="29453DEB" w:rsidR="00D10D0D" w:rsidRDefault="00D10D0D" w:rsidP="00D10D0D">
      <w:pPr>
        <w:jc w:val="center"/>
        <w:rPr>
          <w:b/>
          <w:bCs/>
          <w:sz w:val="32"/>
          <w:szCs w:val="28"/>
          <w:lang w:val="en-US"/>
        </w:rPr>
      </w:pPr>
      <w:proofErr w:type="gramStart"/>
      <w:r>
        <w:rPr>
          <w:b/>
          <w:bCs/>
          <w:sz w:val="32"/>
          <w:szCs w:val="28"/>
          <w:lang w:val="en-US"/>
        </w:rPr>
        <w:t>{{ date</w:t>
      </w:r>
      <w:proofErr w:type="gramEnd"/>
      <w:r>
        <w:rPr>
          <w:b/>
          <w:bCs/>
          <w:sz w:val="32"/>
          <w:szCs w:val="28"/>
          <w:lang w:val="en-US"/>
        </w:rPr>
        <w:t xml:space="preserve"> }}</w:t>
      </w:r>
    </w:p>
    <w:p w14:paraId="60651E56" w14:textId="77777777" w:rsidR="00D10D0D" w:rsidRDefault="00D10D0D" w:rsidP="00D10D0D">
      <w:pPr>
        <w:jc w:val="center"/>
        <w:rPr>
          <w:b/>
          <w:bCs/>
          <w:sz w:val="32"/>
          <w:szCs w:val="28"/>
          <w:lang w:val="en-US"/>
        </w:rPr>
      </w:pPr>
    </w:p>
    <w:p w14:paraId="2D0441E9" w14:textId="238D2D29" w:rsidR="00D10D0D" w:rsidRPr="00D10D0D" w:rsidRDefault="00D10D0D" w:rsidP="00D10D0D">
      <w:pPr>
        <w:jc w:val="right"/>
        <w:rPr>
          <w:lang w:val="en-US"/>
        </w:rPr>
      </w:pPr>
      <w:r w:rsidRPr="00D10D0D">
        <w:rPr>
          <w:lang w:val="en-US"/>
        </w:rPr>
        <w:t>By the COVID-19 Data Analysis Project</w:t>
      </w:r>
    </w:p>
    <w:p w14:paraId="397749DE" w14:textId="6D88B030" w:rsidR="00D10D0D" w:rsidRDefault="00D10D0D" w:rsidP="00B76D05">
      <w:pPr>
        <w:rPr>
          <w:b/>
          <w:bCs/>
          <w:lang w:val="en-US"/>
        </w:rPr>
      </w:pPr>
    </w:p>
    <w:p w14:paraId="2FDC16B4" w14:textId="1BE17789" w:rsidR="00D10D0D" w:rsidRPr="00D10D0D" w:rsidRDefault="00D10D0D" w:rsidP="00B76D05">
      <w:pPr>
        <w:rPr>
          <w:b/>
          <w:bCs/>
          <w:sz w:val="24"/>
          <w:szCs w:val="24"/>
          <w:lang w:val="en-US"/>
        </w:rPr>
      </w:pPr>
      <w:r w:rsidRPr="00D10D0D">
        <w:rPr>
          <w:b/>
          <w:bCs/>
          <w:sz w:val="24"/>
          <w:szCs w:val="24"/>
          <w:lang w:val="en-US"/>
        </w:rPr>
        <w:t>Table of Content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508"/>
      </w:tblGrid>
      <w:tr w:rsidR="00D10D0D" w14:paraId="6BFCB697" w14:textId="77777777" w:rsidTr="000C06BD">
        <w:tc>
          <w:tcPr>
            <w:tcW w:w="9016" w:type="dxa"/>
            <w:gridSpan w:val="2"/>
          </w:tcPr>
          <w:p w14:paraId="56A0A592" w14:textId="3812E263" w:rsidR="00D10D0D" w:rsidRDefault="00D10D0D" w:rsidP="00B76D05">
            <w:pPr>
              <w:rPr>
                <w:lang w:val="en-US"/>
              </w:rPr>
            </w:pPr>
            <w:r>
              <w:rPr>
                <w:lang w:val="en-US"/>
              </w:rPr>
              <w:t xml:space="preserve">{%tr for file in </w:t>
            </w:r>
            <w:proofErr w:type="spellStart"/>
            <w:r>
              <w:rPr>
                <w:lang w:val="en-US"/>
              </w:rPr>
              <w:t>list_file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D10D0D" w14:paraId="667B0BDC" w14:textId="77777777" w:rsidTr="000C06BD">
        <w:tc>
          <w:tcPr>
            <w:tcW w:w="7508" w:type="dxa"/>
            <w:tcBorders>
              <w:bottom w:val="single" w:sz="4" w:space="0" w:color="auto"/>
            </w:tcBorders>
          </w:tcPr>
          <w:p w14:paraId="58F5B5EA" w14:textId="76253FF0" w:rsidR="00D10D0D" w:rsidRDefault="00D10D0D" w:rsidP="00B76D0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file.name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6550C3F9" w14:textId="4ADCBCC9" w:rsidR="00D10D0D" w:rsidRDefault="00D10D0D" w:rsidP="004F37AB">
            <w:pPr>
              <w:jc w:val="righ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file</w:t>
            </w:r>
            <w:proofErr w:type="gramEnd"/>
            <w:r>
              <w:rPr>
                <w:lang w:val="en-US"/>
              </w:rPr>
              <w:t>.page</w:t>
            </w:r>
            <w:proofErr w:type="spellEnd"/>
            <w:r>
              <w:rPr>
                <w:lang w:val="en-US"/>
              </w:rPr>
              <w:t> }}</w:t>
            </w:r>
          </w:p>
        </w:tc>
      </w:tr>
      <w:tr w:rsidR="00D10D0D" w14:paraId="7446B5D1" w14:textId="77777777" w:rsidTr="000C06BD">
        <w:tc>
          <w:tcPr>
            <w:tcW w:w="9016" w:type="dxa"/>
            <w:gridSpan w:val="2"/>
            <w:tcBorders>
              <w:top w:val="single" w:sz="4" w:space="0" w:color="auto"/>
            </w:tcBorders>
          </w:tcPr>
          <w:p w14:paraId="3D1546B7" w14:textId="3BB46ED0" w:rsidR="00D10D0D" w:rsidRDefault="00D10D0D" w:rsidP="00B76D05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="000D1BEB">
              <w:rPr>
                <w:lang w:val="en-US"/>
              </w:rPr>
              <w:t xml:space="preserve"> %</w:t>
            </w:r>
            <w:r>
              <w:rPr>
                <w:lang w:val="en-US"/>
              </w:rPr>
              <w:t>}</w:t>
            </w:r>
          </w:p>
        </w:tc>
      </w:tr>
    </w:tbl>
    <w:p w14:paraId="33B387B4" w14:textId="77777777" w:rsidR="00D10D0D" w:rsidRPr="00D10D0D" w:rsidRDefault="00D10D0D" w:rsidP="00B76D05">
      <w:pPr>
        <w:rPr>
          <w:lang w:val="en-US"/>
        </w:rPr>
      </w:pPr>
    </w:p>
    <w:sectPr w:rsidR="00D10D0D" w:rsidRPr="00D10D0D" w:rsidSect="00FB6CA0">
      <w:headerReference w:type="default" r:id="rId8"/>
      <w:pgSz w:w="11906" w:h="16838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1CAE5" w14:textId="77777777" w:rsidR="001C328F" w:rsidRDefault="001C328F" w:rsidP="00CB4E52">
      <w:pPr>
        <w:spacing w:after="0" w:line="240" w:lineRule="auto"/>
      </w:pPr>
      <w:r>
        <w:separator/>
      </w:r>
    </w:p>
  </w:endnote>
  <w:endnote w:type="continuationSeparator" w:id="0">
    <w:p w14:paraId="6BC963DB" w14:textId="77777777" w:rsidR="001C328F" w:rsidRDefault="001C328F" w:rsidP="00CB4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Titre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altName w:val="﷽﷽﷽﷽﷽﷽﷽﷽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venir Next Ultra Light">
    <w:altName w:val="﷽﷽﷽﷽﷽﷽﷽﷽ext Ultra Light"/>
    <w:panose1 w:val="020B0203020202020204"/>
    <w:charset w:val="00"/>
    <w:family w:val="swiss"/>
    <w:pitch w:val="variable"/>
    <w:sig w:usb0="800000AF" w:usb1="5000204A" w:usb2="00000000" w:usb3="00000000" w:csb0="0000009B" w:csb1="00000000"/>
  </w:font>
  <w:font w:name="Avenir Next">
    <w:altName w:val="﷽﷽﷽﷽﷽﷽﷽﷽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E5F78" w14:textId="77777777" w:rsidR="001C328F" w:rsidRDefault="001C328F" w:rsidP="00CB4E52">
      <w:pPr>
        <w:spacing w:after="0" w:line="240" w:lineRule="auto"/>
      </w:pPr>
      <w:r>
        <w:separator/>
      </w:r>
    </w:p>
  </w:footnote>
  <w:footnote w:type="continuationSeparator" w:id="0">
    <w:p w14:paraId="2F3C023E" w14:textId="77777777" w:rsidR="001C328F" w:rsidRDefault="001C328F" w:rsidP="00CB4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E17CB" w14:textId="49FB414B" w:rsidR="00D10D0D" w:rsidRDefault="00D10D0D">
    <w:pPr>
      <w:pStyle w:val="Header"/>
    </w:pPr>
    <w:r>
      <w:rPr>
        <w:noProof/>
      </w:rPr>
      <w:drawing>
        <wp:inline distT="0" distB="0" distL="0" distR="0" wp14:anchorId="4704B7E8" wp14:editId="4DA1B2D1">
          <wp:extent cx="612843" cy="398271"/>
          <wp:effectExtent l="0" t="0" r="0" b="0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4058" cy="4120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EE647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8849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4890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8C070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AE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86B5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3AFD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324F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B63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D6EB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B3184B"/>
    <w:multiLevelType w:val="multilevel"/>
    <w:tmpl w:val="BE7AC86A"/>
    <w:styleLink w:val="Style1"/>
    <w:lvl w:ilvl="0">
      <w:start w:val="1"/>
      <w:numFmt w:val="bullet"/>
      <w:lvlText w:val=""/>
      <w:lvlJc w:val="left"/>
      <w:pPr>
        <w:ind w:left="567" w:hanging="42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85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52"/>
        </w:tabs>
        <w:ind w:left="2835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F4C11"/>
    <w:multiLevelType w:val="multilevel"/>
    <w:tmpl w:val="6FE08654"/>
    <w:lvl w:ilvl="0">
      <w:start w:val="1"/>
      <w:numFmt w:val="decimal"/>
      <w:pStyle w:val="Heading1"/>
      <w:lvlText w:val="%1."/>
      <w:lvlJc w:val="left"/>
      <w:pPr>
        <w:ind w:left="659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03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947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1091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235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379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523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67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811" w:hanging="1584"/>
      </w:pPr>
      <w:rPr>
        <w:rFonts w:hint="default"/>
      </w:rPr>
    </w:lvl>
  </w:abstractNum>
  <w:abstractNum w:abstractNumId="12" w15:restartNumberingAfterBreak="0">
    <w:nsid w:val="33CE29E0"/>
    <w:multiLevelType w:val="multilevel"/>
    <w:tmpl w:val="ACDAD41C"/>
    <w:styleLink w:val="Listedfaut"/>
    <w:lvl w:ilvl="0">
      <w:start w:val="1"/>
      <w:numFmt w:val="bullet"/>
      <w:lvlText w:val=""/>
      <w:lvlJc w:val="left"/>
      <w:pPr>
        <w:ind w:left="284" w:hanging="14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85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52"/>
        </w:tabs>
        <w:ind w:left="2835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0D"/>
    <w:rsid w:val="000001C2"/>
    <w:rsid w:val="000007E1"/>
    <w:rsid w:val="00001000"/>
    <w:rsid w:val="00002599"/>
    <w:rsid w:val="000025EE"/>
    <w:rsid w:val="00002EF2"/>
    <w:rsid w:val="00002F81"/>
    <w:rsid w:val="0000647A"/>
    <w:rsid w:val="0001007B"/>
    <w:rsid w:val="00010107"/>
    <w:rsid w:val="00010498"/>
    <w:rsid w:val="0001267C"/>
    <w:rsid w:val="00012D57"/>
    <w:rsid w:val="00020666"/>
    <w:rsid w:val="00022AD9"/>
    <w:rsid w:val="0002368F"/>
    <w:rsid w:val="000238BD"/>
    <w:rsid w:val="00025D90"/>
    <w:rsid w:val="00026ABD"/>
    <w:rsid w:val="00027652"/>
    <w:rsid w:val="000304BA"/>
    <w:rsid w:val="00031A49"/>
    <w:rsid w:val="00032C6E"/>
    <w:rsid w:val="000339BD"/>
    <w:rsid w:val="00033C67"/>
    <w:rsid w:val="00035BB9"/>
    <w:rsid w:val="00036EE0"/>
    <w:rsid w:val="00037547"/>
    <w:rsid w:val="00037B21"/>
    <w:rsid w:val="00041C82"/>
    <w:rsid w:val="00044BBD"/>
    <w:rsid w:val="00046DEB"/>
    <w:rsid w:val="00047A62"/>
    <w:rsid w:val="00050ADB"/>
    <w:rsid w:val="00052DEA"/>
    <w:rsid w:val="00062776"/>
    <w:rsid w:val="0006340D"/>
    <w:rsid w:val="00063CD3"/>
    <w:rsid w:val="000653F6"/>
    <w:rsid w:val="0006669F"/>
    <w:rsid w:val="000678F0"/>
    <w:rsid w:val="0007028C"/>
    <w:rsid w:val="0007238E"/>
    <w:rsid w:val="00072A40"/>
    <w:rsid w:val="000817A3"/>
    <w:rsid w:val="00082AAE"/>
    <w:rsid w:val="0008455B"/>
    <w:rsid w:val="0008683A"/>
    <w:rsid w:val="00093BDB"/>
    <w:rsid w:val="000959C9"/>
    <w:rsid w:val="00096129"/>
    <w:rsid w:val="000A096B"/>
    <w:rsid w:val="000A0E81"/>
    <w:rsid w:val="000A109C"/>
    <w:rsid w:val="000A13A0"/>
    <w:rsid w:val="000A26A7"/>
    <w:rsid w:val="000A3C74"/>
    <w:rsid w:val="000A4278"/>
    <w:rsid w:val="000A585C"/>
    <w:rsid w:val="000A650A"/>
    <w:rsid w:val="000B3961"/>
    <w:rsid w:val="000B49EC"/>
    <w:rsid w:val="000B5C96"/>
    <w:rsid w:val="000B65F3"/>
    <w:rsid w:val="000C060D"/>
    <w:rsid w:val="000C06BD"/>
    <w:rsid w:val="000C1BA4"/>
    <w:rsid w:val="000C2F24"/>
    <w:rsid w:val="000C4EAA"/>
    <w:rsid w:val="000D1BEB"/>
    <w:rsid w:val="000D3944"/>
    <w:rsid w:val="000D46C7"/>
    <w:rsid w:val="000D7A2E"/>
    <w:rsid w:val="000E1C9E"/>
    <w:rsid w:val="000E312E"/>
    <w:rsid w:val="000E3372"/>
    <w:rsid w:val="000E46F3"/>
    <w:rsid w:val="000E6DCF"/>
    <w:rsid w:val="000E74C8"/>
    <w:rsid w:val="000E753D"/>
    <w:rsid w:val="000F1714"/>
    <w:rsid w:val="000F1F7C"/>
    <w:rsid w:val="000F23B9"/>
    <w:rsid w:val="000F64C1"/>
    <w:rsid w:val="000F64D8"/>
    <w:rsid w:val="000F6ED4"/>
    <w:rsid w:val="00104486"/>
    <w:rsid w:val="00104775"/>
    <w:rsid w:val="001047A4"/>
    <w:rsid w:val="00104847"/>
    <w:rsid w:val="00105A3F"/>
    <w:rsid w:val="00107A32"/>
    <w:rsid w:val="00107CBC"/>
    <w:rsid w:val="001122A1"/>
    <w:rsid w:val="00115701"/>
    <w:rsid w:val="00116D0A"/>
    <w:rsid w:val="00116D22"/>
    <w:rsid w:val="00120250"/>
    <w:rsid w:val="00120952"/>
    <w:rsid w:val="00121A52"/>
    <w:rsid w:val="00124F49"/>
    <w:rsid w:val="00133D0A"/>
    <w:rsid w:val="00134E5D"/>
    <w:rsid w:val="00134F3F"/>
    <w:rsid w:val="0013502A"/>
    <w:rsid w:val="0014058D"/>
    <w:rsid w:val="00140DDD"/>
    <w:rsid w:val="001428BE"/>
    <w:rsid w:val="00150ACB"/>
    <w:rsid w:val="0015224C"/>
    <w:rsid w:val="00161E19"/>
    <w:rsid w:val="001625B1"/>
    <w:rsid w:val="0016354F"/>
    <w:rsid w:val="00165234"/>
    <w:rsid w:val="00165D11"/>
    <w:rsid w:val="00165F5E"/>
    <w:rsid w:val="00167C94"/>
    <w:rsid w:val="001710F7"/>
    <w:rsid w:val="0017403F"/>
    <w:rsid w:val="00176E85"/>
    <w:rsid w:val="00180BAA"/>
    <w:rsid w:val="00194790"/>
    <w:rsid w:val="00194D32"/>
    <w:rsid w:val="00194E58"/>
    <w:rsid w:val="00197D93"/>
    <w:rsid w:val="001A044C"/>
    <w:rsid w:val="001A0D21"/>
    <w:rsid w:val="001A71A0"/>
    <w:rsid w:val="001A7AA0"/>
    <w:rsid w:val="001B1851"/>
    <w:rsid w:val="001B3156"/>
    <w:rsid w:val="001B45E4"/>
    <w:rsid w:val="001C328F"/>
    <w:rsid w:val="001C3CD4"/>
    <w:rsid w:val="001C5E8E"/>
    <w:rsid w:val="001C75DA"/>
    <w:rsid w:val="001D0E0D"/>
    <w:rsid w:val="001D5158"/>
    <w:rsid w:val="001E0CA1"/>
    <w:rsid w:val="001E70DA"/>
    <w:rsid w:val="001F05DB"/>
    <w:rsid w:val="001F16D9"/>
    <w:rsid w:val="001F182F"/>
    <w:rsid w:val="001F210A"/>
    <w:rsid w:val="001F3717"/>
    <w:rsid w:val="001F639B"/>
    <w:rsid w:val="001F67D4"/>
    <w:rsid w:val="002015BC"/>
    <w:rsid w:val="002020CE"/>
    <w:rsid w:val="00203680"/>
    <w:rsid w:val="00203FC3"/>
    <w:rsid w:val="002053ED"/>
    <w:rsid w:val="00205485"/>
    <w:rsid w:val="00205AB3"/>
    <w:rsid w:val="00206F93"/>
    <w:rsid w:val="002071B1"/>
    <w:rsid w:val="002101D6"/>
    <w:rsid w:val="00211231"/>
    <w:rsid w:val="00213995"/>
    <w:rsid w:val="002147AD"/>
    <w:rsid w:val="00215205"/>
    <w:rsid w:val="00220944"/>
    <w:rsid w:val="00220C49"/>
    <w:rsid w:val="002221D1"/>
    <w:rsid w:val="002235FA"/>
    <w:rsid w:val="00225602"/>
    <w:rsid w:val="00227630"/>
    <w:rsid w:val="00230087"/>
    <w:rsid w:val="00230349"/>
    <w:rsid w:val="00230F58"/>
    <w:rsid w:val="0023463C"/>
    <w:rsid w:val="00234963"/>
    <w:rsid w:val="0023764E"/>
    <w:rsid w:val="00237C87"/>
    <w:rsid w:val="002412A6"/>
    <w:rsid w:val="00243E18"/>
    <w:rsid w:val="0024476D"/>
    <w:rsid w:val="00245AC3"/>
    <w:rsid w:val="00245ACD"/>
    <w:rsid w:val="00250F03"/>
    <w:rsid w:val="0025154B"/>
    <w:rsid w:val="00255359"/>
    <w:rsid w:val="0025584F"/>
    <w:rsid w:val="002632C9"/>
    <w:rsid w:val="00266E61"/>
    <w:rsid w:val="0027267E"/>
    <w:rsid w:val="00272C2E"/>
    <w:rsid w:val="002777FE"/>
    <w:rsid w:val="002837C7"/>
    <w:rsid w:val="002848A9"/>
    <w:rsid w:val="00285229"/>
    <w:rsid w:val="0028623C"/>
    <w:rsid w:val="00290192"/>
    <w:rsid w:val="00292283"/>
    <w:rsid w:val="00293A36"/>
    <w:rsid w:val="00294EA5"/>
    <w:rsid w:val="00295EEB"/>
    <w:rsid w:val="0029771F"/>
    <w:rsid w:val="002A2653"/>
    <w:rsid w:val="002A3598"/>
    <w:rsid w:val="002A51E2"/>
    <w:rsid w:val="002A5906"/>
    <w:rsid w:val="002A7003"/>
    <w:rsid w:val="002B166D"/>
    <w:rsid w:val="002B55BA"/>
    <w:rsid w:val="002C4338"/>
    <w:rsid w:val="002C464F"/>
    <w:rsid w:val="002C4BC2"/>
    <w:rsid w:val="002C4C42"/>
    <w:rsid w:val="002C4D85"/>
    <w:rsid w:val="002C57FA"/>
    <w:rsid w:val="002D266F"/>
    <w:rsid w:val="002D4145"/>
    <w:rsid w:val="002D5B12"/>
    <w:rsid w:val="002D6A9E"/>
    <w:rsid w:val="002E19E9"/>
    <w:rsid w:val="002E334C"/>
    <w:rsid w:val="002F0A9B"/>
    <w:rsid w:val="002F1D75"/>
    <w:rsid w:val="002F273B"/>
    <w:rsid w:val="002F6C0F"/>
    <w:rsid w:val="003011FE"/>
    <w:rsid w:val="00304424"/>
    <w:rsid w:val="00305206"/>
    <w:rsid w:val="00306E77"/>
    <w:rsid w:val="00311C25"/>
    <w:rsid w:val="0031245A"/>
    <w:rsid w:val="0031248E"/>
    <w:rsid w:val="0031267C"/>
    <w:rsid w:val="00312BAA"/>
    <w:rsid w:val="00313D21"/>
    <w:rsid w:val="00320836"/>
    <w:rsid w:val="00322AAD"/>
    <w:rsid w:val="00322B70"/>
    <w:rsid w:val="00322CAD"/>
    <w:rsid w:val="00323E4C"/>
    <w:rsid w:val="0032439D"/>
    <w:rsid w:val="00324F63"/>
    <w:rsid w:val="003266D4"/>
    <w:rsid w:val="003313D5"/>
    <w:rsid w:val="003330F0"/>
    <w:rsid w:val="00333AF7"/>
    <w:rsid w:val="00333FE0"/>
    <w:rsid w:val="0033444F"/>
    <w:rsid w:val="003366BF"/>
    <w:rsid w:val="00336998"/>
    <w:rsid w:val="00336DD6"/>
    <w:rsid w:val="003416D2"/>
    <w:rsid w:val="0035265D"/>
    <w:rsid w:val="003535DE"/>
    <w:rsid w:val="00354162"/>
    <w:rsid w:val="00354697"/>
    <w:rsid w:val="00355B72"/>
    <w:rsid w:val="003560B2"/>
    <w:rsid w:val="0035716C"/>
    <w:rsid w:val="00357B22"/>
    <w:rsid w:val="0036080D"/>
    <w:rsid w:val="003630E3"/>
    <w:rsid w:val="00367B8C"/>
    <w:rsid w:val="00367DFE"/>
    <w:rsid w:val="00370405"/>
    <w:rsid w:val="003712D2"/>
    <w:rsid w:val="00371B12"/>
    <w:rsid w:val="00372F62"/>
    <w:rsid w:val="00375392"/>
    <w:rsid w:val="00375AE7"/>
    <w:rsid w:val="0037600F"/>
    <w:rsid w:val="003812A4"/>
    <w:rsid w:val="0038318B"/>
    <w:rsid w:val="003846DE"/>
    <w:rsid w:val="00384A55"/>
    <w:rsid w:val="003853F3"/>
    <w:rsid w:val="00385DA6"/>
    <w:rsid w:val="0038799D"/>
    <w:rsid w:val="003902FD"/>
    <w:rsid w:val="00390A0E"/>
    <w:rsid w:val="00390A13"/>
    <w:rsid w:val="003954C6"/>
    <w:rsid w:val="00395695"/>
    <w:rsid w:val="003958F7"/>
    <w:rsid w:val="003A0250"/>
    <w:rsid w:val="003A201D"/>
    <w:rsid w:val="003A33F5"/>
    <w:rsid w:val="003A76A7"/>
    <w:rsid w:val="003A7AA9"/>
    <w:rsid w:val="003B08F8"/>
    <w:rsid w:val="003B3560"/>
    <w:rsid w:val="003B6359"/>
    <w:rsid w:val="003B69EF"/>
    <w:rsid w:val="003B7160"/>
    <w:rsid w:val="003B7514"/>
    <w:rsid w:val="003B78CD"/>
    <w:rsid w:val="003C0255"/>
    <w:rsid w:val="003C0778"/>
    <w:rsid w:val="003C48E4"/>
    <w:rsid w:val="003C4F3F"/>
    <w:rsid w:val="003C5BEE"/>
    <w:rsid w:val="003C5E61"/>
    <w:rsid w:val="003D3274"/>
    <w:rsid w:val="003D379A"/>
    <w:rsid w:val="003D7C88"/>
    <w:rsid w:val="003E3D87"/>
    <w:rsid w:val="003E3FC7"/>
    <w:rsid w:val="003E417D"/>
    <w:rsid w:val="003E53FA"/>
    <w:rsid w:val="003E67C6"/>
    <w:rsid w:val="003E6943"/>
    <w:rsid w:val="003F0809"/>
    <w:rsid w:val="003F0A5B"/>
    <w:rsid w:val="003F16F9"/>
    <w:rsid w:val="003F2240"/>
    <w:rsid w:val="003F2DAD"/>
    <w:rsid w:val="003F34DF"/>
    <w:rsid w:val="003F40D5"/>
    <w:rsid w:val="003F52ED"/>
    <w:rsid w:val="003F5366"/>
    <w:rsid w:val="00400410"/>
    <w:rsid w:val="00400607"/>
    <w:rsid w:val="00400F4A"/>
    <w:rsid w:val="00402064"/>
    <w:rsid w:val="0040245F"/>
    <w:rsid w:val="00402755"/>
    <w:rsid w:val="00405780"/>
    <w:rsid w:val="00410EE4"/>
    <w:rsid w:val="0041120B"/>
    <w:rsid w:val="00413247"/>
    <w:rsid w:val="0042038B"/>
    <w:rsid w:val="00420549"/>
    <w:rsid w:val="004223D5"/>
    <w:rsid w:val="004243A9"/>
    <w:rsid w:val="0042456F"/>
    <w:rsid w:val="00424716"/>
    <w:rsid w:val="004248C0"/>
    <w:rsid w:val="004256A5"/>
    <w:rsid w:val="00430BC3"/>
    <w:rsid w:val="004323D0"/>
    <w:rsid w:val="00433C57"/>
    <w:rsid w:val="004349A1"/>
    <w:rsid w:val="0043611E"/>
    <w:rsid w:val="004363F5"/>
    <w:rsid w:val="004365BE"/>
    <w:rsid w:val="00437F19"/>
    <w:rsid w:val="004405BF"/>
    <w:rsid w:val="00441466"/>
    <w:rsid w:val="00444A11"/>
    <w:rsid w:val="00444CD9"/>
    <w:rsid w:val="00446F6C"/>
    <w:rsid w:val="0044700E"/>
    <w:rsid w:val="00447F50"/>
    <w:rsid w:val="00450E04"/>
    <w:rsid w:val="00451630"/>
    <w:rsid w:val="00451D21"/>
    <w:rsid w:val="004529BF"/>
    <w:rsid w:val="004536E5"/>
    <w:rsid w:val="00454BB5"/>
    <w:rsid w:val="004556E8"/>
    <w:rsid w:val="00460189"/>
    <w:rsid w:val="00463902"/>
    <w:rsid w:val="004658FB"/>
    <w:rsid w:val="00465DA0"/>
    <w:rsid w:val="00466DA2"/>
    <w:rsid w:val="00472F9E"/>
    <w:rsid w:val="004737CF"/>
    <w:rsid w:val="0047410A"/>
    <w:rsid w:val="004760B0"/>
    <w:rsid w:val="00476F2C"/>
    <w:rsid w:val="004772DB"/>
    <w:rsid w:val="00480958"/>
    <w:rsid w:val="00483286"/>
    <w:rsid w:val="0048509C"/>
    <w:rsid w:val="00485730"/>
    <w:rsid w:val="00486229"/>
    <w:rsid w:val="00486E0C"/>
    <w:rsid w:val="004878B5"/>
    <w:rsid w:val="00487C44"/>
    <w:rsid w:val="00490CE2"/>
    <w:rsid w:val="00490FBB"/>
    <w:rsid w:val="00493AFD"/>
    <w:rsid w:val="0049445A"/>
    <w:rsid w:val="00496CB9"/>
    <w:rsid w:val="00497924"/>
    <w:rsid w:val="004A0325"/>
    <w:rsid w:val="004A2F42"/>
    <w:rsid w:val="004A67C7"/>
    <w:rsid w:val="004B0CF7"/>
    <w:rsid w:val="004B0DD4"/>
    <w:rsid w:val="004B2043"/>
    <w:rsid w:val="004B2123"/>
    <w:rsid w:val="004B4174"/>
    <w:rsid w:val="004B5906"/>
    <w:rsid w:val="004C1708"/>
    <w:rsid w:val="004C2691"/>
    <w:rsid w:val="004C5E5B"/>
    <w:rsid w:val="004C7724"/>
    <w:rsid w:val="004D0092"/>
    <w:rsid w:val="004D4E20"/>
    <w:rsid w:val="004E0A1A"/>
    <w:rsid w:val="004E0E7D"/>
    <w:rsid w:val="004E3021"/>
    <w:rsid w:val="004E357A"/>
    <w:rsid w:val="004E594F"/>
    <w:rsid w:val="004E70A1"/>
    <w:rsid w:val="004F37AB"/>
    <w:rsid w:val="004F3E82"/>
    <w:rsid w:val="004F4A3D"/>
    <w:rsid w:val="004F5698"/>
    <w:rsid w:val="004F5AC0"/>
    <w:rsid w:val="00500786"/>
    <w:rsid w:val="00501A2A"/>
    <w:rsid w:val="0050405B"/>
    <w:rsid w:val="00506FAC"/>
    <w:rsid w:val="005103C9"/>
    <w:rsid w:val="00514BCF"/>
    <w:rsid w:val="005178D1"/>
    <w:rsid w:val="00517B5D"/>
    <w:rsid w:val="005206B3"/>
    <w:rsid w:val="00520F23"/>
    <w:rsid w:val="00522C45"/>
    <w:rsid w:val="00522D82"/>
    <w:rsid w:val="005242E1"/>
    <w:rsid w:val="005275C1"/>
    <w:rsid w:val="00531ABF"/>
    <w:rsid w:val="0053254A"/>
    <w:rsid w:val="00532924"/>
    <w:rsid w:val="00533E0A"/>
    <w:rsid w:val="00535993"/>
    <w:rsid w:val="00535CE6"/>
    <w:rsid w:val="0053689E"/>
    <w:rsid w:val="00537DF1"/>
    <w:rsid w:val="005402DE"/>
    <w:rsid w:val="00540F0F"/>
    <w:rsid w:val="00541A21"/>
    <w:rsid w:val="005440B1"/>
    <w:rsid w:val="00547045"/>
    <w:rsid w:val="0055192B"/>
    <w:rsid w:val="00552006"/>
    <w:rsid w:val="0055509D"/>
    <w:rsid w:val="0055701E"/>
    <w:rsid w:val="005621A8"/>
    <w:rsid w:val="00563C4D"/>
    <w:rsid w:val="00563CA5"/>
    <w:rsid w:val="00563CD2"/>
    <w:rsid w:val="005651B7"/>
    <w:rsid w:val="0056556D"/>
    <w:rsid w:val="00565EE0"/>
    <w:rsid w:val="00570827"/>
    <w:rsid w:val="00570E9D"/>
    <w:rsid w:val="005713A1"/>
    <w:rsid w:val="005717BF"/>
    <w:rsid w:val="005718EB"/>
    <w:rsid w:val="00571920"/>
    <w:rsid w:val="00577762"/>
    <w:rsid w:val="00581916"/>
    <w:rsid w:val="00582791"/>
    <w:rsid w:val="00583C0C"/>
    <w:rsid w:val="00584158"/>
    <w:rsid w:val="005869AD"/>
    <w:rsid w:val="005905E8"/>
    <w:rsid w:val="00594E47"/>
    <w:rsid w:val="005963A1"/>
    <w:rsid w:val="00596CED"/>
    <w:rsid w:val="00597490"/>
    <w:rsid w:val="005A3EFF"/>
    <w:rsid w:val="005A4128"/>
    <w:rsid w:val="005A6777"/>
    <w:rsid w:val="005A73C2"/>
    <w:rsid w:val="005B02AB"/>
    <w:rsid w:val="005B03F1"/>
    <w:rsid w:val="005B1C4A"/>
    <w:rsid w:val="005B2FA0"/>
    <w:rsid w:val="005B489B"/>
    <w:rsid w:val="005B54BA"/>
    <w:rsid w:val="005B5B45"/>
    <w:rsid w:val="005B64F2"/>
    <w:rsid w:val="005C0B71"/>
    <w:rsid w:val="005C1650"/>
    <w:rsid w:val="005C3748"/>
    <w:rsid w:val="005C46FF"/>
    <w:rsid w:val="005C63C3"/>
    <w:rsid w:val="005C695C"/>
    <w:rsid w:val="005D0107"/>
    <w:rsid w:val="005D02CE"/>
    <w:rsid w:val="005D145D"/>
    <w:rsid w:val="005D22F5"/>
    <w:rsid w:val="005D2B4F"/>
    <w:rsid w:val="005D5330"/>
    <w:rsid w:val="005D5DDB"/>
    <w:rsid w:val="005E1A56"/>
    <w:rsid w:val="005E3ADD"/>
    <w:rsid w:val="005E518D"/>
    <w:rsid w:val="005E700C"/>
    <w:rsid w:val="005E768C"/>
    <w:rsid w:val="005F3B54"/>
    <w:rsid w:val="005F453B"/>
    <w:rsid w:val="005F465A"/>
    <w:rsid w:val="005F6B9D"/>
    <w:rsid w:val="005F7DC5"/>
    <w:rsid w:val="00601A30"/>
    <w:rsid w:val="00602CDB"/>
    <w:rsid w:val="0061133F"/>
    <w:rsid w:val="00612FB6"/>
    <w:rsid w:val="0061371B"/>
    <w:rsid w:val="006145DF"/>
    <w:rsid w:val="006156A3"/>
    <w:rsid w:val="006168D9"/>
    <w:rsid w:val="00617429"/>
    <w:rsid w:val="00617844"/>
    <w:rsid w:val="0062267F"/>
    <w:rsid w:val="006226F2"/>
    <w:rsid w:val="00623CA5"/>
    <w:rsid w:val="006243A5"/>
    <w:rsid w:val="00625651"/>
    <w:rsid w:val="00626FA9"/>
    <w:rsid w:val="00627110"/>
    <w:rsid w:val="00631059"/>
    <w:rsid w:val="0063105D"/>
    <w:rsid w:val="00634156"/>
    <w:rsid w:val="00637E93"/>
    <w:rsid w:val="00640F81"/>
    <w:rsid w:val="00641065"/>
    <w:rsid w:val="00641B7B"/>
    <w:rsid w:val="00641FDC"/>
    <w:rsid w:val="00644349"/>
    <w:rsid w:val="006443D6"/>
    <w:rsid w:val="006467C8"/>
    <w:rsid w:val="006500CF"/>
    <w:rsid w:val="00651837"/>
    <w:rsid w:val="00651901"/>
    <w:rsid w:val="00652267"/>
    <w:rsid w:val="0065498D"/>
    <w:rsid w:val="00656565"/>
    <w:rsid w:val="006635AC"/>
    <w:rsid w:val="00664403"/>
    <w:rsid w:val="00664518"/>
    <w:rsid w:val="00664636"/>
    <w:rsid w:val="00666AA5"/>
    <w:rsid w:val="00667407"/>
    <w:rsid w:val="006705F2"/>
    <w:rsid w:val="0067153E"/>
    <w:rsid w:val="00672AAC"/>
    <w:rsid w:val="00673266"/>
    <w:rsid w:val="006735D8"/>
    <w:rsid w:val="006740C9"/>
    <w:rsid w:val="00675D2C"/>
    <w:rsid w:val="0067761E"/>
    <w:rsid w:val="00680A76"/>
    <w:rsid w:val="006821DF"/>
    <w:rsid w:val="006829C2"/>
    <w:rsid w:val="00684B39"/>
    <w:rsid w:val="00687608"/>
    <w:rsid w:val="00687BFA"/>
    <w:rsid w:val="006939DC"/>
    <w:rsid w:val="006A0626"/>
    <w:rsid w:val="006A231A"/>
    <w:rsid w:val="006A2BCA"/>
    <w:rsid w:val="006A341A"/>
    <w:rsid w:val="006A56BC"/>
    <w:rsid w:val="006A5D80"/>
    <w:rsid w:val="006A6E71"/>
    <w:rsid w:val="006A7158"/>
    <w:rsid w:val="006A75B9"/>
    <w:rsid w:val="006B2627"/>
    <w:rsid w:val="006B2BA1"/>
    <w:rsid w:val="006B3C80"/>
    <w:rsid w:val="006B44D2"/>
    <w:rsid w:val="006B4D65"/>
    <w:rsid w:val="006B4EB0"/>
    <w:rsid w:val="006C4760"/>
    <w:rsid w:val="006D08F6"/>
    <w:rsid w:val="006D08FC"/>
    <w:rsid w:val="006D19C1"/>
    <w:rsid w:val="006D69B5"/>
    <w:rsid w:val="006E169A"/>
    <w:rsid w:val="006E4B79"/>
    <w:rsid w:val="006F0BE5"/>
    <w:rsid w:val="006F24FB"/>
    <w:rsid w:val="006F2B80"/>
    <w:rsid w:val="006F44B8"/>
    <w:rsid w:val="006F57C1"/>
    <w:rsid w:val="0070097C"/>
    <w:rsid w:val="0070175C"/>
    <w:rsid w:val="0070262E"/>
    <w:rsid w:val="00702FD6"/>
    <w:rsid w:val="00703538"/>
    <w:rsid w:val="00704C73"/>
    <w:rsid w:val="007058B6"/>
    <w:rsid w:val="00712EDF"/>
    <w:rsid w:val="00713AEA"/>
    <w:rsid w:val="00715D4D"/>
    <w:rsid w:val="00715E02"/>
    <w:rsid w:val="00716CC7"/>
    <w:rsid w:val="00717828"/>
    <w:rsid w:val="00724C0C"/>
    <w:rsid w:val="0072564D"/>
    <w:rsid w:val="00725A84"/>
    <w:rsid w:val="007264B9"/>
    <w:rsid w:val="007278D9"/>
    <w:rsid w:val="0073253D"/>
    <w:rsid w:val="007336B2"/>
    <w:rsid w:val="0073524B"/>
    <w:rsid w:val="00736AB9"/>
    <w:rsid w:val="0073795C"/>
    <w:rsid w:val="00741D92"/>
    <w:rsid w:val="00745C38"/>
    <w:rsid w:val="00747011"/>
    <w:rsid w:val="00747699"/>
    <w:rsid w:val="00747F37"/>
    <w:rsid w:val="00751076"/>
    <w:rsid w:val="00753C49"/>
    <w:rsid w:val="00755ACF"/>
    <w:rsid w:val="00761A80"/>
    <w:rsid w:val="00762FDC"/>
    <w:rsid w:val="0076506A"/>
    <w:rsid w:val="007654E3"/>
    <w:rsid w:val="00766B45"/>
    <w:rsid w:val="00767B40"/>
    <w:rsid w:val="00773BB0"/>
    <w:rsid w:val="007759F9"/>
    <w:rsid w:val="00776A01"/>
    <w:rsid w:val="00782CF5"/>
    <w:rsid w:val="00783676"/>
    <w:rsid w:val="0078478D"/>
    <w:rsid w:val="0078502B"/>
    <w:rsid w:val="00790539"/>
    <w:rsid w:val="00791BFD"/>
    <w:rsid w:val="00792CC7"/>
    <w:rsid w:val="00793C28"/>
    <w:rsid w:val="007A0CD0"/>
    <w:rsid w:val="007A1B36"/>
    <w:rsid w:val="007A4526"/>
    <w:rsid w:val="007A7958"/>
    <w:rsid w:val="007A796A"/>
    <w:rsid w:val="007A7E89"/>
    <w:rsid w:val="007B0109"/>
    <w:rsid w:val="007B0AC4"/>
    <w:rsid w:val="007B0D9B"/>
    <w:rsid w:val="007B13EF"/>
    <w:rsid w:val="007B29C8"/>
    <w:rsid w:val="007B6823"/>
    <w:rsid w:val="007B78F0"/>
    <w:rsid w:val="007C2FE3"/>
    <w:rsid w:val="007C47D1"/>
    <w:rsid w:val="007D36AA"/>
    <w:rsid w:val="007D439C"/>
    <w:rsid w:val="007D4FF6"/>
    <w:rsid w:val="007D50FB"/>
    <w:rsid w:val="007D7306"/>
    <w:rsid w:val="007E0F61"/>
    <w:rsid w:val="007E1BC6"/>
    <w:rsid w:val="007E30E1"/>
    <w:rsid w:val="007E3A31"/>
    <w:rsid w:val="007E6B5C"/>
    <w:rsid w:val="007F0D33"/>
    <w:rsid w:val="007F30A5"/>
    <w:rsid w:val="007F7D99"/>
    <w:rsid w:val="00800336"/>
    <w:rsid w:val="008005C2"/>
    <w:rsid w:val="00801E22"/>
    <w:rsid w:val="00801F26"/>
    <w:rsid w:val="008078E4"/>
    <w:rsid w:val="00810E05"/>
    <w:rsid w:val="00813EC3"/>
    <w:rsid w:val="00815283"/>
    <w:rsid w:val="008163FC"/>
    <w:rsid w:val="00817A80"/>
    <w:rsid w:val="0082118E"/>
    <w:rsid w:val="0082129A"/>
    <w:rsid w:val="0082294A"/>
    <w:rsid w:val="00822DF5"/>
    <w:rsid w:val="0082302C"/>
    <w:rsid w:val="0082450F"/>
    <w:rsid w:val="00832D1D"/>
    <w:rsid w:val="008333FF"/>
    <w:rsid w:val="00835116"/>
    <w:rsid w:val="00836066"/>
    <w:rsid w:val="00836CCE"/>
    <w:rsid w:val="008400C4"/>
    <w:rsid w:val="008407BD"/>
    <w:rsid w:val="00842BCD"/>
    <w:rsid w:val="00843316"/>
    <w:rsid w:val="00847D83"/>
    <w:rsid w:val="00852860"/>
    <w:rsid w:val="00853571"/>
    <w:rsid w:val="00855DEE"/>
    <w:rsid w:val="00860CFA"/>
    <w:rsid w:val="00860E6C"/>
    <w:rsid w:val="008626DF"/>
    <w:rsid w:val="00862A10"/>
    <w:rsid w:val="00862EF1"/>
    <w:rsid w:val="00862FBC"/>
    <w:rsid w:val="008667AA"/>
    <w:rsid w:val="00867BB8"/>
    <w:rsid w:val="00867C17"/>
    <w:rsid w:val="00867EF9"/>
    <w:rsid w:val="0087044F"/>
    <w:rsid w:val="00871346"/>
    <w:rsid w:val="008722E1"/>
    <w:rsid w:val="00872A07"/>
    <w:rsid w:val="00872E56"/>
    <w:rsid w:val="008748E9"/>
    <w:rsid w:val="00875548"/>
    <w:rsid w:val="008801A4"/>
    <w:rsid w:val="00881F47"/>
    <w:rsid w:val="00884FBF"/>
    <w:rsid w:val="00887192"/>
    <w:rsid w:val="0088758B"/>
    <w:rsid w:val="00891019"/>
    <w:rsid w:val="00891539"/>
    <w:rsid w:val="00891BBE"/>
    <w:rsid w:val="008927AB"/>
    <w:rsid w:val="00892B0E"/>
    <w:rsid w:val="00893C83"/>
    <w:rsid w:val="0089436C"/>
    <w:rsid w:val="008A0B99"/>
    <w:rsid w:val="008A0F54"/>
    <w:rsid w:val="008A21B7"/>
    <w:rsid w:val="008A4C1C"/>
    <w:rsid w:val="008A6973"/>
    <w:rsid w:val="008B0D47"/>
    <w:rsid w:val="008B125A"/>
    <w:rsid w:val="008B2C87"/>
    <w:rsid w:val="008B7E45"/>
    <w:rsid w:val="008C1FD4"/>
    <w:rsid w:val="008D2ED5"/>
    <w:rsid w:val="008D537E"/>
    <w:rsid w:val="008D78EE"/>
    <w:rsid w:val="008D7A0F"/>
    <w:rsid w:val="008E05F2"/>
    <w:rsid w:val="008E4457"/>
    <w:rsid w:val="008E4C5A"/>
    <w:rsid w:val="008E6FBA"/>
    <w:rsid w:val="008E7D0C"/>
    <w:rsid w:val="008F04DB"/>
    <w:rsid w:val="008F158E"/>
    <w:rsid w:val="008F162F"/>
    <w:rsid w:val="008F43C6"/>
    <w:rsid w:val="00903DDB"/>
    <w:rsid w:val="00905412"/>
    <w:rsid w:val="009067BD"/>
    <w:rsid w:val="0091357E"/>
    <w:rsid w:val="00913717"/>
    <w:rsid w:val="00914069"/>
    <w:rsid w:val="0091504D"/>
    <w:rsid w:val="00922659"/>
    <w:rsid w:val="009227BC"/>
    <w:rsid w:val="00922E05"/>
    <w:rsid w:val="0092305F"/>
    <w:rsid w:val="009248B0"/>
    <w:rsid w:val="009256E5"/>
    <w:rsid w:val="00925C6C"/>
    <w:rsid w:val="0092625E"/>
    <w:rsid w:val="00926800"/>
    <w:rsid w:val="009365C0"/>
    <w:rsid w:val="00936614"/>
    <w:rsid w:val="009366CD"/>
    <w:rsid w:val="00937F63"/>
    <w:rsid w:val="00940924"/>
    <w:rsid w:val="00941B26"/>
    <w:rsid w:val="00942308"/>
    <w:rsid w:val="00943818"/>
    <w:rsid w:val="00946696"/>
    <w:rsid w:val="0095334C"/>
    <w:rsid w:val="00956433"/>
    <w:rsid w:val="00956714"/>
    <w:rsid w:val="00960931"/>
    <w:rsid w:val="00960AC8"/>
    <w:rsid w:val="00960B0A"/>
    <w:rsid w:val="009619C1"/>
    <w:rsid w:val="0096313F"/>
    <w:rsid w:val="00963BC3"/>
    <w:rsid w:val="009647E9"/>
    <w:rsid w:val="00965418"/>
    <w:rsid w:val="00966747"/>
    <w:rsid w:val="00971EA1"/>
    <w:rsid w:val="009731C7"/>
    <w:rsid w:val="009735E5"/>
    <w:rsid w:val="00975965"/>
    <w:rsid w:val="00980535"/>
    <w:rsid w:val="0098328D"/>
    <w:rsid w:val="00983625"/>
    <w:rsid w:val="00991D1A"/>
    <w:rsid w:val="00994035"/>
    <w:rsid w:val="009952B0"/>
    <w:rsid w:val="009A01A4"/>
    <w:rsid w:val="009A18A7"/>
    <w:rsid w:val="009A1D6F"/>
    <w:rsid w:val="009A2C4F"/>
    <w:rsid w:val="009A4F34"/>
    <w:rsid w:val="009B040D"/>
    <w:rsid w:val="009B1BA4"/>
    <w:rsid w:val="009B22A4"/>
    <w:rsid w:val="009B2B1C"/>
    <w:rsid w:val="009B338E"/>
    <w:rsid w:val="009B36B1"/>
    <w:rsid w:val="009B615B"/>
    <w:rsid w:val="009B7C59"/>
    <w:rsid w:val="009C1137"/>
    <w:rsid w:val="009C4EE2"/>
    <w:rsid w:val="009C6530"/>
    <w:rsid w:val="009C751A"/>
    <w:rsid w:val="009D11F3"/>
    <w:rsid w:val="009D148A"/>
    <w:rsid w:val="009D2B24"/>
    <w:rsid w:val="009D2F5D"/>
    <w:rsid w:val="009D3E0F"/>
    <w:rsid w:val="009D4E0E"/>
    <w:rsid w:val="009D5D4D"/>
    <w:rsid w:val="009D63C8"/>
    <w:rsid w:val="009D6E17"/>
    <w:rsid w:val="009E57FB"/>
    <w:rsid w:val="009E75E8"/>
    <w:rsid w:val="009F0500"/>
    <w:rsid w:val="009F3B5D"/>
    <w:rsid w:val="009F4742"/>
    <w:rsid w:val="009F6428"/>
    <w:rsid w:val="009F6F9C"/>
    <w:rsid w:val="00A02304"/>
    <w:rsid w:val="00A06082"/>
    <w:rsid w:val="00A069F9"/>
    <w:rsid w:val="00A0785A"/>
    <w:rsid w:val="00A07EAC"/>
    <w:rsid w:val="00A13345"/>
    <w:rsid w:val="00A144F8"/>
    <w:rsid w:val="00A148CB"/>
    <w:rsid w:val="00A157F3"/>
    <w:rsid w:val="00A2269E"/>
    <w:rsid w:val="00A22F30"/>
    <w:rsid w:val="00A2535C"/>
    <w:rsid w:val="00A31A30"/>
    <w:rsid w:val="00A31A35"/>
    <w:rsid w:val="00A330E0"/>
    <w:rsid w:val="00A339E7"/>
    <w:rsid w:val="00A33CAA"/>
    <w:rsid w:val="00A37365"/>
    <w:rsid w:val="00A37859"/>
    <w:rsid w:val="00A4060C"/>
    <w:rsid w:val="00A40818"/>
    <w:rsid w:val="00A40A66"/>
    <w:rsid w:val="00A4383D"/>
    <w:rsid w:val="00A448E0"/>
    <w:rsid w:val="00A44AC1"/>
    <w:rsid w:val="00A45340"/>
    <w:rsid w:val="00A51647"/>
    <w:rsid w:val="00A51754"/>
    <w:rsid w:val="00A54C06"/>
    <w:rsid w:val="00A56AD4"/>
    <w:rsid w:val="00A56C6D"/>
    <w:rsid w:val="00A572C0"/>
    <w:rsid w:val="00A57D27"/>
    <w:rsid w:val="00A606B4"/>
    <w:rsid w:val="00A61658"/>
    <w:rsid w:val="00A634C1"/>
    <w:rsid w:val="00A63522"/>
    <w:rsid w:val="00A64D41"/>
    <w:rsid w:val="00A65037"/>
    <w:rsid w:val="00A65275"/>
    <w:rsid w:val="00A65D04"/>
    <w:rsid w:val="00A66BA7"/>
    <w:rsid w:val="00A70152"/>
    <w:rsid w:val="00A70D2F"/>
    <w:rsid w:val="00A71551"/>
    <w:rsid w:val="00A7159A"/>
    <w:rsid w:val="00A723D0"/>
    <w:rsid w:val="00A72961"/>
    <w:rsid w:val="00A76493"/>
    <w:rsid w:val="00A768F4"/>
    <w:rsid w:val="00A80DC4"/>
    <w:rsid w:val="00A820AA"/>
    <w:rsid w:val="00A8243D"/>
    <w:rsid w:val="00A83CCC"/>
    <w:rsid w:val="00A843C7"/>
    <w:rsid w:val="00A84589"/>
    <w:rsid w:val="00A85A01"/>
    <w:rsid w:val="00A917F4"/>
    <w:rsid w:val="00A9434B"/>
    <w:rsid w:val="00A94915"/>
    <w:rsid w:val="00A968C7"/>
    <w:rsid w:val="00A96E69"/>
    <w:rsid w:val="00A973DA"/>
    <w:rsid w:val="00AA0343"/>
    <w:rsid w:val="00AA21B1"/>
    <w:rsid w:val="00AA2DC2"/>
    <w:rsid w:val="00AA5716"/>
    <w:rsid w:val="00AA7736"/>
    <w:rsid w:val="00AA7A99"/>
    <w:rsid w:val="00AB0034"/>
    <w:rsid w:val="00AB0B20"/>
    <w:rsid w:val="00AB231E"/>
    <w:rsid w:val="00AB435E"/>
    <w:rsid w:val="00AB70FF"/>
    <w:rsid w:val="00AC048F"/>
    <w:rsid w:val="00AC1A23"/>
    <w:rsid w:val="00AC3CCD"/>
    <w:rsid w:val="00AC3FD0"/>
    <w:rsid w:val="00AC5904"/>
    <w:rsid w:val="00AD0585"/>
    <w:rsid w:val="00AD109D"/>
    <w:rsid w:val="00AD15C5"/>
    <w:rsid w:val="00AD1893"/>
    <w:rsid w:val="00AD2DA0"/>
    <w:rsid w:val="00AD3D89"/>
    <w:rsid w:val="00AD40B6"/>
    <w:rsid w:val="00AD570D"/>
    <w:rsid w:val="00AD6A44"/>
    <w:rsid w:val="00AE0485"/>
    <w:rsid w:val="00AE2E7A"/>
    <w:rsid w:val="00AE35A0"/>
    <w:rsid w:val="00AE3899"/>
    <w:rsid w:val="00AE4E2C"/>
    <w:rsid w:val="00AE61B8"/>
    <w:rsid w:val="00AE6AF3"/>
    <w:rsid w:val="00AF136B"/>
    <w:rsid w:val="00AF33E7"/>
    <w:rsid w:val="00AF38AB"/>
    <w:rsid w:val="00AF6046"/>
    <w:rsid w:val="00AF66AC"/>
    <w:rsid w:val="00AF6FDB"/>
    <w:rsid w:val="00AF7D59"/>
    <w:rsid w:val="00B00041"/>
    <w:rsid w:val="00B03AB7"/>
    <w:rsid w:val="00B03BAF"/>
    <w:rsid w:val="00B054AB"/>
    <w:rsid w:val="00B05FF1"/>
    <w:rsid w:val="00B1060D"/>
    <w:rsid w:val="00B1326A"/>
    <w:rsid w:val="00B14A53"/>
    <w:rsid w:val="00B160C4"/>
    <w:rsid w:val="00B1706B"/>
    <w:rsid w:val="00B20890"/>
    <w:rsid w:val="00B20980"/>
    <w:rsid w:val="00B21A54"/>
    <w:rsid w:val="00B21C0B"/>
    <w:rsid w:val="00B25228"/>
    <w:rsid w:val="00B30C0D"/>
    <w:rsid w:val="00B312E6"/>
    <w:rsid w:val="00B31A06"/>
    <w:rsid w:val="00B32840"/>
    <w:rsid w:val="00B335DA"/>
    <w:rsid w:val="00B35C98"/>
    <w:rsid w:val="00B35E77"/>
    <w:rsid w:val="00B4118F"/>
    <w:rsid w:val="00B41299"/>
    <w:rsid w:val="00B43D8E"/>
    <w:rsid w:val="00B440D7"/>
    <w:rsid w:val="00B50574"/>
    <w:rsid w:val="00B51A03"/>
    <w:rsid w:val="00B53CAA"/>
    <w:rsid w:val="00B5425A"/>
    <w:rsid w:val="00B54AD1"/>
    <w:rsid w:val="00B57221"/>
    <w:rsid w:val="00B618C5"/>
    <w:rsid w:val="00B6400E"/>
    <w:rsid w:val="00B65847"/>
    <w:rsid w:val="00B755BA"/>
    <w:rsid w:val="00B766BB"/>
    <w:rsid w:val="00B76D05"/>
    <w:rsid w:val="00B7753F"/>
    <w:rsid w:val="00B8480B"/>
    <w:rsid w:val="00B850C6"/>
    <w:rsid w:val="00B85BC5"/>
    <w:rsid w:val="00B865E0"/>
    <w:rsid w:val="00B86F60"/>
    <w:rsid w:val="00B87BD9"/>
    <w:rsid w:val="00B911EB"/>
    <w:rsid w:val="00B91701"/>
    <w:rsid w:val="00B921A3"/>
    <w:rsid w:val="00B95722"/>
    <w:rsid w:val="00B95EA9"/>
    <w:rsid w:val="00B97323"/>
    <w:rsid w:val="00B97CEB"/>
    <w:rsid w:val="00BA115C"/>
    <w:rsid w:val="00BA307D"/>
    <w:rsid w:val="00BA35B7"/>
    <w:rsid w:val="00BA3AA5"/>
    <w:rsid w:val="00BA6334"/>
    <w:rsid w:val="00BA7CFE"/>
    <w:rsid w:val="00BB1449"/>
    <w:rsid w:val="00BB46C2"/>
    <w:rsid w:val="00BB659E"/>
    <w:rsid w:val="00BC05C5"/>
    <w:rsid w:val="00BC1BD1"/>
    <w:rsid w:val="00BC3EAC"/>
    <w:rsid w:val="00BC4EDB"/>
    <w:rsid w:val="00BC4FEE"/>
    <w:rsid w:val="00BC7403"/>
    <w:rsid w:val="00BD2484"/>
    <w:rsid w:val="00BE0A48"/>
    <w:rsid w:val="00BE2470"/>
    <w:rsid w:val="00BE5A06"/>
    <w:rsid w:val="00BE69CF"/>
    <w:rsid w:val="00BF1578"/>
    <w:rsid w:val="00BF3190"/>
    <w:rsid w:val="00BF3ACA"/>
    <w:rsid w:val="00BF530B"/>
    <w:rsid w:val="00BF69ED"/>
    <w:rsid w:val="00BF706A"/>
    <w:rsid w:val="00C02D3D"/>
    <w:rsid w:val="00C03181"/>
    <w:rsid w:val="00C0537D"/>
    <w:rsid w:val="00C05CF7"/>
    <w:rsid w:val="00C128E9"/>
    <w:rsid w:val="00C12D64"/>
    <w:rsid w:val="00C13466"/>
    <w:rsid w:val="00C134CD"/>
    <w:rsid w:val="00C14044"/>
    <w:rsid w:val="00C1599F"/>
    <w:rsid w:val="00C16012"/>
    <w:rsid w:val="00C1603E"/>
    <w:rsid w:val="00C169FB"/>
    <w:rsid w:val="00C1702F"/>
    <w:rsid w:val="00C2124E"/>
    <w:rsid w:val="00C218F4"/>
    <w:rsid w:val="00C23B6F"/>
    <w:rsid w:val="00C24856"/>
    <w:rsid w:val="00C24A1A"/>
    <w:rsid w:val="00C25768"/>
    <w:rsid w:val="00C27DCD"/>
    <w:rsid w:val="00C30F0B"/>
    <w:rsid w:val="00C3163E"/>
    <w:rsid w:val="00C31C75"/>
    <w:rsid w:val="00C402C7"/>
    <w:rsid w:val="00C4033F"/>
    <w:rsid w:val="00C407EF"/>
    <w:rsid w:val="00C42842"/>
    <w:rsid w:val="00C42A27"/>
    <w:rsid w:val="00C450CC"/>
    <w:rsid w:val="00C454C7"/>
    <w:rsid w:val="00C46009"/>
    <w:rsid w:val="00C5741E"/>
    <w:rsid w:val="00C62C4E"/>
    <w:rsid w:val="00C639F4"/>
    <w:rsid w:val="00C64D2A"/>
    <w:rsid w:val="00C661F3"/>
    <w:rsid w:val="00C72A9D"/>
    <w:rsid w:val="00C74BEC"/>
    <w:rsid w:val="00C74C5A"/>
    <w:rsid w:val="00C86317"/>
    <w:rsid w:val="00C921EB"/>
    <w:rsid w:val="00C92638"/>
    <w:rsid w:val="00C95EE0"/>
    <w:rsid w:val="00CA0E1E"/>
    <w:rsid w:val="00CA1FC5"/>
    <w:rsid w:val="00CA31EA"/>
    <w:rsid w:val="00CA4EF6"/>
    <w:rsid w:val="00CA7AC5"/>
    <w:rsid w:val="00CB103C"/>
    <w:rsid w:val="00CB1CAD"/>
    <w:rsid w:val="00CB4E52"/>
    <w:rsid w:val="00CB4F98"/>
    <w:rsid w:val="00CB5F4F"/>
    <w:rsid w:val="00CB620C"/>
    <w:rsid w:val="00CB6C6D"/>
    <w:rsid w:val="00CC0C34"/>
    <w:rsid w:val="00CC26CC"/>
    <w:rsid w:val="00CD0297"/>
    <w:rsid w:val="00CD05C7"/>
    <w:rsid w:val="00CD38F7"/>
    <w:rsid w:val="00CD5DF6"/>
    <w:rsid w:val="00CD7CBF"/>
    <w:rsid w:val="00CE1ED0"/>
    <w:rsid w:val="00CE2473"/>
    <w:rsid w:val="00CE6209"/>
    <w:rsid w:val="00CE65F8"/>
    <w:rsid w:val="00CE7944"/>
    <w:rsid w:val="00CF0F2C"/>
    <w:rsid w:val="00CF10A7"/>
    <w:rsid w:val="00CF2FE8"/>
    <w:rsid w:val="00CF3B00"/>
    <w:rsid w:val="00CF3B6D"/>
    <w:rsid w:val="00CF3BCF"/>
    <w:rsid w:val="00D004A3"/>
    <w:rsid w:val="00D00B46"/>
    <w:rsid w:val="00D010F1"/>
    <w:rsid w:val="00D022CD"/>
    <w:rsid w:val="00D040DC"/>
    <w:rsid w:val="00D04360"/>
    <w:rsid w:val="00D0478C"/>
    <w:rsid w:val="00D10D0D"/>
    <w:rsid w:val="00D112C7"/>
    <w:rsid w:val="00D150F6"/>
    <w:rsid w:val="00D1628C"/>
    <w:rsid w:val="00D17F23"/>
    <w:rsid w:val="00D21CDB"/>
    <w:rsid w:val="00D223CA"/>
    <w:rsid w:val="00D231B5"/>
    <w:rsid w:val="00D2376F"/>
    <w:rsid w:val="00D3271D"/>
    <w:rsid w:val="00D32ECA"/>
    <w:rsid w:val="00D3472D"/>
    <w:rsid w:val="00D347DC"/>
    <w:rsid w:val="00D35A52"/>
    <w:rsid w:val="00D36CD5"/>
    <w:rsid w:val="00D407E8"/>
    <w:rsid w:val="00D42D16"/>
    <w:rsid w:val="00D43D97"/>
    <w:rsid w:val="00D440E1"/>
    <w:rsid w:val="00D45534"/>
    <w:rsid w:val="00D47573"/>
    <w:rsid w:val="00D504B6"/>
    <w:rsid w:val="00D56485"/>
    <w:rsid w:val="00D564B3"/>
    <w:rsid w:val="00D6212A"/>
    <w:rsid w:val="00D63107"/>
    <w:rsid w:val="00D634A8"/>
    <w:rsid w:val="00D6727F"/>
    <w:rsid w:val="00D67335"/>
    <w:rsid w:val="00D675D2"/>
    <w:rsid w:val="00D720C6"/>
    <w:rsid w:val="00D866A0"/>
    <w:rsid w:val="00D874CB"/>
    <w:rsid w:val="00D91125"/>
    <w:rsid w:val="00D91304"/>
    <w:rsid w:val="00D960B2"/>
    <w:rsid w:val="00D970D3"/>
    <w:rsid w:val="00D9774B"/>
    <w:rsid w:val="00D97DE0"/>
    <w:rsid w:val="00DA0F1C"/>
    <w:rsid w:val="00DA1E44"/>
    <w:rsid w:val="00DA2BB7"/>
    <w:rsid w:val="00DA3D4D"/>
    <w:rsid w:val="00DA6503"/>
    <w:rsid w:val="00DA753F"/>
    <w:rsid w:val="00DB6777"/>
    <w:rsid w:val="00DB76E8"/>
    <w:rsid w:val="00DC224E"/>
    <w:rsid w:val="00DC22B8"/>
    <w:rsid w:val="00DC5398"/>
    <w:rsid w:val="00DC7B16"/>
    <w:rsid w:val="00DD06C6"/>
    <w:rsid w:val="00DD57DE"/>
    <w:rsid w:val="00DD5E0C"/>
    <w:rsid w:val="00DD6484"/>
    <w:rsid w:val="00DD76B8"/>
    <w:rsid w:val="00DD7D67"/>
    <w:rsid w:val="00DE0808"/>
    <w:rsid w:val="00DE09F1"/>
    <w:rsid w:val="00DE145A"/>
    <w:rsid w:val="00DE33FE"/>
    <w:rsid w:val="00DE48F0"/>
    <w:rsid w:val="00DE6381"/>
    <w:rsid w:val="00DF1C44"/>
    <w:rsid w:val="00DF739E"/>
    <w:rsid w:val="00DF7889"/>
    <w:rsid w:val="00DF7AA0"/>
    <w:rsid w:val="00E00136"/>
    <w:rsid w:val="00E017EC"/>
    <w:rsid w:val="00E0307C"/>
    <w:rsid w:val="00E10EF1"/>
    <w:rsid w:val="00E12E41"/>
    <w:rsid w:val="00E13380"/>
    <w:rsid w:val="00E165A4"/>
    <w:rsid w:val="00E204FA"/>
    <w:rsid w:val="00E2123A"/>
    <w:rsid w:val="00E21DA4"/>
    <w:rsid w:val="00E228CD"/>
    <w:rsid w:val="00E234B9"/>
    <w:rsid w:val="00E2389E"/>
    <w:rsid w:val="00E329C6"/>
    <w:rsid w:val="00E3573C"/>
    <w:rsid w:val="00E40A85"/>
    <w:rsid w:val="00E418A1"/>
    <w:rsid w:val="00E432A1"/>
    <w:rsid w:val="00E43B8E"/>
    <w:rsid w:val="00E4403F"/>
    <w:rsid w:val="00E446B5"/>
    <w:rsid w:val="00E4483C"/>
    <w:rsid w:val="00E477D0"/>
    <w:rsid w:val="00E51328"/>
    <w:rsid w:val="00E51D07"/>
    <w:rsid w:val="00E52FB6"/>
    <w:rsid w:val="00E56304"/>
    <w:rsid w:val="00E57845"/>
    <w:rsid w:val="00E62B52"/>
    <w:rsid w:val="00E62B62"/>
    <w:rsid w:val="00E66119"/>
    <w:rsid w:val="00E666DE"/>
    <w:rsid w:val="00E676AD"/>
    <w:rsid w:val="00E70461"/>
    <w:rsid w:val="00E71AEB"/>
    <w:rsid w:val="00E72580"/>
    <w:rsid w:val="00E8028C"/>
    <w:rsid w:val="00E817C1"/>
    <w:rsid w:val="00E82F26"/>
    <w:rsid w:val="00E83B83"/>
    <w:rsid w:val="00E84BF4"/>
    <w:rsid w:val="00E853C5"/>
    <w:rsid w:val="00E86165"/>
    <w:rsid w:val="00E876E0"/>
    <w:rsid w:val="00E87F33"/>
    <w:rsid w:val="00E87F87"/>
    <w:rsid w:val="00E90E54"/>
    <w:rsid w:val="00E935FE"/>
    <w:rsid w:val="00EA1409"/>
    <w:rsid w:val="00EA505E"/>
    <w:rsid w:val="00EA6A4F"/>
    <w:rsid w:val="00EA6E7D"/>
    <w:rsid w:val="00EA7C46"/>
    <w:rsid w:val="00EB0176"/>
    <w:rsid w:val="00EB4E4A"/>
    <w:rsid w:val="00EB67B3"/>
    <w:rsid w:val="00EC0A83"/>
    <w:rsid w:val="00EC1D45"/>
    <w:rsid w:val="00EC2530"/>
    <w:rsid w:val="00EC2FF7"/>
    <w:rsid w:val="00EC7E00"/>
    <w:rsid w:val="00ED0C6C"/>
    <w:rsid w:val="00ED1036"/>
    <w:rsid w:val="00ED4662"/>
    <w:rsid w:val="00ED724A"/>
    <w:rsid w:val="00ED7905"/>
    <w:rsid w:val="00EE020A"/>
    <w:rsid w:val="00EE0AEF"/>
    <w:rsid w:val="00EE33BF"/>
    <w:rsid w:val="00EE4769"/>
    <w:rsid w:val="00EE7C2D"/>
    <w:rsid w:val="00EF0ECB"/>
    <w:rsid w:val="00EF1551"/>
    <w:rsid w:val="00EF159A"/>
    <w:rsid w:val="00EF1F5F"/>
    <w:rsid w:val="00EF237D"/>
    <w:rsid w:val="00EF3656"/>
    <w:rsid w:val="00EF5EBE"/>
    <w:rsid w:val="00F014DA"/>
    <w:rsid w:val="00F01F34"/>
    <w:rsid w:val="00F02E50"/>
    <w:rsid w:val="00F047CA"/>
    <w:rsid w:val="00F0560D"/>
    <w:rsid w:val="00F1452E"/>
    <w:rsid w:val="00F1567E"/>
    <w:rsid w:val="00F1638A"/>
    <w:rsid w:val="00F16AD1"/>
    <w:rsid w:val="00F2123C"/>
    <w:rsid w:val="00F23FF4"/>
    <w:rsid w:val="00F25B80"/>
    <w:rsid w:val="00F27C8D"/>
    <w:rsid w:val="00F307CA"/>
    <w:rsid w:val="00F31211"/>
    <w:rsid w:val="00F31212"/>
    <w:rsid w:val="00F31431"/>
    <w:rsid w:val="00F314F8"/>
    <w:rsid w:val="00F36621"/>
    <w:rsid w:val="00F36F4A"/>
    <w:rsid w:val="00F37407"/>
    <w:rsid w:val="00F378B2"/>
    <w:rsid w:val="00F40BED"/>
    <w:rsid w:val="00F41043"/>
    <w:rsid w:val="00F441F4"/>
    <w:rsid w:val="00F44A58"/>
    <w:rsid w:val="00F45CA1"/>
    <w:rsid w:val="00F46C45"/>
    <w:rsid w:val="00F52777"/>
    <w:rsid w:val="00F54A9F"/>
    <w:rsid w:val="00F570EE"/>
    <w:rsid w:val="00F57B02"/>
    <w:rsid w:val="00F605F4"/>
    <w:rsid w:val="00F65376"/>
    <w:rsid w:val="00F65806"/>
    <w:rsid w:val="00F666A1"/>
    <w:rsid w:val="00F66CDE"/>
    <w:rsid w:val="00F767FC"/>
    <w:rsid w:val="00F87B7B"/>
    <w:rsid w:val="00F9160E"/>
    <w:rsid w:val="00FA0D93"/>
    <w:rsid w:val="00FA3DAF"/>
    <w:rsid w:val="00FA3ED3"/>
    <w:rsid w:val="00FA442C"/>
    <w:rsid w:val="00FA4FF4"/>
    <w:rsid w:val="00FA5D92"/>
    <w:rsid w:val="00FA69BC"/>
    <w:rsid w:val="00FA77B1"/>
    <w:rsid w:val="00FB0F03"/>
    <w:rsid w:val="00FB20FD"/>
    <w:rsid w:val="00FB2261"/>
    <w:rsid w:val="00FB35CB"/>
    <w:rsid w:val="00FB3A6D"/>
    <w:rsid w:val="00FB4A12"/>
    <w:rsid w:val="00FB5CAE"/>
    <w:rsid w:val="00FB5F65"/>
    <w:rsid w:val="00FB656B"/>
    <w:rsid w:val="00FB6CA0"/>
    <w:rsid w:val="00FB7439"/>
    <w:rsid w:val="00FC282E"/>
    <w:rsid w:val="00FC2942"/>
    <w:rsid w:val="00FC317D"/>
    <w:rsid w:val="00FC642A"/>
    <w:rsid w:val="00FC7643"/>
    <w:rsid w:val="00FD463D"/>
    <w:rsid w:val="00FD79E7"/>
    <w:rsid w:val="00FE071E"/>
    <w:rsid w:val="00FE2913"/>
    <w:rsid w:val="00FE51CA"/>
    <w:rsid w:val="00FF33A8"/>
    <w:rsid w:val="00FF4245"/>
    <w:rsid w:val="00FF526B"/>
    <w:rsid w:val="00FF5E5F"/>
    <w:rsid w:val="00FF6B3F"/>
    <w:rsid w:val="00FF7602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CC33D95"/>
  <w14:defaultImageDpi w14:val="32767"/>
  <w15:chartTrackingRefBased/>
  <w15:docId w15:val="{C7EABE72-8701-424C-90AB-EBBF2548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Theme="minorHAnsi" w:hAnsi="Helvetica Neue" w:cs="Times New Roman (Body CS)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F639B"/>
    <w:pPr>
      <w:spacing w:after="160" w:line="259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C0778"/>
    <w:pPr>
      <w:keepNext/>
      <w:keepLines/>
      <w:numPr>
        <w:numId w:val="3"/>
      </w:numPr>
      <w:spacing w:before="200" w:after="120"/>
      <w:ind w:left="0" w:hanging="425"/>
      <w:outlineLvl w:val="0"/>
    </w:pPr>
    <w:rPr>
      <w:rFonts w:ascii="Century Gothic" w:eastAsiaTheme="majorEastAsia" w:hAnsi="Century Gothic" w:cs="Times New Roman (Titres CS)"/>
      <w:b/>
      <w:bCs/>
      <w:smallCaps/>
      <w:color w:val="003576"/>
      <w:spacing w:val="20"/>
      <w:sz w:val="32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5425A"/>
    <w:pPr>
      <w:numPr>
        <w:ilvl w:val="1"/>
      </w:numPr>
      <w:spacing w:before="360"/>
      <w:outlineLvl w:val="1"/>
    </w:pPr>
    <w:rPr>
      <w:b w:val="0"/>
      <w:bCs w:val="0"/>
      <w:color w:val="00397F"/>
      <w:spacing w:val="12"/>
      <w:sz w:val="26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5425A"/>
    <w:pPr>
      <w:numPr>
        <w:ilvl w:val="2"/>
      </w:numPr>
      <w:ind w:left="1276" w:hanging="709"/>
      <w:outlineLvl w:val="2"/>
    </w:pPr>
    <w:rPr>
      <w:b w:val="0"/>
      <w:bCs w:val="0"/>
      <w:color w:val="003F8D"/>
      <w:spacing w:val="8"/>
      <w:sz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B5425A"/>
    <w:pPr>
      <w:numPr>
        <w:ilvl w:val="3"/>
      </w:numPr>
      <w:spacing w:after="100"/>
      <w:ind w:left="1701" w:hanging="850"/>
      <w:outlineLvl w:val="3"/>
    </w:pPr>
    <w:rPr>
      <w:b w:val="0"/>
      <w:bCs w:val="0"/>
      <w:iCs/>
      <w:color w:val="0049A5"/>
      <w:spacing w:val="4"/>
      <w:sz w:val="22"/>
    </w:rPr>
  </w:style>
  <w:style w:type="paragraph" w:styleId="Heading5">
    <w:name w:val="heading 5"/>
    <w:basedOn w:val="Heading1"/>
    <w:next w:val="Normal"/>
    <w:link w:val="Heading5Char"/>
    <w:uiPriority w:val="9"/>
    <w:semiHidden/>
    <w:unhideWhenUsed/>
    <w:qFormat/>
    <w:rsid w:val="001F639B"/>
    <w:pPr>
      <w:numPr>
        <w:ilvl w:val="4"/>
      </w:numPr>
      <w:spacing w:after="100"/>
      <w:outlineLvl w:val="4"/>
    </w:pPr>
    <w:rPr>
      <w:b w:val="0"/>
      <w:color w:val="004FB3"/>
      <w:spacing w:val="2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D5648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39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39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39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778"/>
    <w:rPr>
      <w:rFonts w:ascii="Century Gothic" w:eastAsiaTheme="majorEastAsia" w:hAnsi="Century Gothic" w:cs="Times New Roman (Titres CS)"/>
      <w:b/>
      <w:bCs/>
      <w:smallCaps/>
      <w:color w:val="003576"/>
      <w:spacing w:val="20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5425A"/>
    <w:rPr>
      <w:rFonts w:ascii="Century Gothic" w:eastAsiaTheme="majorEastAsia" w:hAnsi="Century Gothic" w:cs="Times New Roman (Titres CS)"/>
      <w:smallCaps/>
      <w:color w:val="00397F"/>
      <w:spacing w:val="12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5425A"/>
    <w:rPr>
      <w:rFonts w:ascii="Century Gothic" w:eastAsiaTheme="majorEastAsia" w:hAnsi="Century Gothic" w:cs="Times New Roman (Titres CS)"/>
      <w:smallCaps/>
      <w:color w:val="003F8D"/>
      <w:spacing w:val="8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5425A"/>
    <w:rPr>
      <w:rFonts w:ascii="Century Gothic" w:eastAsiaTheme="majorEastAsia" w:hAnsi="Century Gothic" w:cs="Times New Roman (Titres CS)"/>
      <w:iCs/>
      <w:smallCaps/>
      <w:color w:val="0049A5"/>
      <w:spacing w:val="4"/>
      <w:sz w:val="22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39B"/>
    <w:rPr>
      <w:rFonts w:ascii="Century Gothic" w:eastAsiaTheme="majorEastAsia" w:hAnsi="Century Gothic" w:cs="Times New Roman (Titres CS)"/>
      <w:bCs/>
      <w:smallCaps/>
      <w:color w:val="004FB3"/>
      <w:spacing w:val="2"/>
      <w:sz w:val="22"/>
      <w:szCs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39B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39B"/>
    <w:rPr>
      <w:rFonts w:asciiTheme="majorHAnsi" w:eastAsiaTheme="majorEastAsia" w:hAnsiTheme="majorHAnsi" w:cstheme="majorBidi"/>
      <w:color w:val="404040" w:themeColor="text1" w:themeTint="BF"/>
      <w:sz w:val="22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39B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639B"/>
    <w:pPr>
      <w:spacing w:after="200"/>
    </w:pPr>
    <w:rPr>
      <w:i/>
      <w:iCs/>
      <w:color w:val="1F497D" w:themeColor="text2"/>
      <w:sz w:val="20"/>
      <w:szCs w:val="18"/>
    </w:rPr>
  </w:style>
  <w:style w:type="paragraph" w:styleId="Title">
    <w:name w:val="Title"/>
    <w:basedOn w:val="Normal"/>
    <w:next w:val="Normal"/>
    <w:link w:val="TitleChar"/>
    <w:qFormat/>
    <w:rsid w:val="001F639B"/>
    <w:pPr>
      <w:suppressLineNumbers/>
      <w:spacing w:after="0" w:line="240" w:lineRule="auto"/>
      <w:contextualSpacing/>
    </w:pPr>
    <w:rPr>
      <w:rFonts w:ascii="Helvetica Neue Light" w:eastAsiaTheme="majorEastAsia" w:hAnsi="Helvetica Neue Light" w:cstheme="majorBidi"/>
      <w:color w:val="0F243E" w:themeColor="text2" w:themeShade="80"/>
      <w:spacing w:val="4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1F639B"/>
    <w:rPr>
      <w:rFonts w:ascii="Helvetica Neue Light" w:eastAsiaTheme="majorEastAsia" w:hAnsi="Helvetica Neue Light" w:cstheme="majorBidi"/>
      <w:color w:val="0F243E" w:themeColor="text2" w:themeShade="80"/>
      <w:spacing w:val="4"/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39B"/>
    <w:pPr>
      <w:numPr>
        <w:ilvl w:val="1"/>
      </w:numPr>
    </w:pPr>
    <w:rPr>
      <w:rFonts w:ascii="Avenir Next Ultra Light" w:hAnsi="Avenir Next Ultra Light"/>
      <w:small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F639B"/>
    <w:rPr>
      <w:rFonts w:ascii="Avenir Next Ultra Light" w:hAnsi="Avenir Next Ultra Light"/>
      <w:smallCaps/>
      <w:color w:val="595959" w:themeColor="text1" w:themeTint="A6"/>
      <w:spacing w:val="10"/>
      <w:sz w:val="22"/>
      <w:szCs w:val="22"/>
    </w:rPr>
  </w:style>
  <w:style w:type="character" w:styleId="Strong">
    <w:name w:val="Strong"/>
    <w:basedOn w:val="DefaultParagraphFont"/>
    <w:uiPriority w:val="22"/>
    <w:rsid w:val="00036EE0"/>
    <w:rPr>
      <w:b/>
      <w:bCs/>
      <w:color w:val="000000" w:themeColor="text1"/>
    </w:rPr>
  </w:style>
  <w:style w:type="character" w:customStyle="1" w:styleId="Nomettitre">
    <w:name w:val="Nom et titre"/>
    <w:basedOn w:val="DefaultParagraphFont"/>
    <w:uiPriority w:val="1"/>
    <w:qFormat/>
    <w:rsid w:val="001F639B"/>
    <w:rPr>
      <w:caps w:val="0"/>
      <w:smallCaps/>
    </w:rPr>
  </w:style>
  <w:style w:type="paragraph" w:styleId="NoSpacing">
    <w:name w:val="No Spacing"/>
    <w:basedOn w:val="Normal"/>
    <w:link w:val="NoSpacingChar"/>
    <w:uiPriority w:val="1"/>
    <w:qFormat/>
    <w:rsid w:val="001F639B"/>
    <w:pPr>
      <w:spacing w:after="0"/>
    </w:pPr>
  </w:style>
  <w:style w:type="paragraph" w:styleId="ListParagraph">
    <w:name w:val="List Paragraph"/>
    <w:basedOn w:val="Normal"/>
    <w:uiPriority w:val="34"/>
    <w:qFormat/>
    <w:rsid w:val="001F63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F639B"/>
    <w:pPr>
      <w:spacing w:before="160"/>
      <w:ind w:left="737" w:right="737"/>
    </w:pPr>
    <w:rPr>
      <w:rFonts w:ascii="Avenir Next" w:hAnsi="Avenir Next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39B"/>
    <w:rPr>
      <w:rFonts w:ascii="Avenir Next" w:hAnsi="Avenir Next"/>
      <w:i/>
      <w:iCs/>
      <w:color w:val="404040" w:themeColor="text1" w:themeTint="BF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39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rFonts w:asciiTheme="minorHAnsi" w:hAnsiTheme="minorHAnsi"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39B"/>
    <w:rPr>
      <w:color w:val="000000" w:themeColor="text1"/>
      <w:sz w:val="22"/>
      <w:szCs w:val="22"/>
      <w:shd w:val="clear" w:color="auto" w:fill="F2F2F2" w:themeFill="background1" w:themeFillShade="F2"/>
    </w:rPr>
  </w:style>
  <w:style w:type="paragraph" w:styleId="Header">
    <w:name w:val="header"/>
    <w:basedOn w:val="Normal"/>
    <w:link w:val="HeaderChar"/>
    <w:uiPriority w:val="99"/>
    <w:unhideWhenUsed/>
    <w:rsid w:val="00CB4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E52"/>
    <w:rPr>
      <w:rFonts w:ascii="Avenir Next" w:hAnsi="Avenir Next"/>
      <w:sz w:val="22"/>
      <w:szCs w:val="22"/>
    </w:rPr>
  </w:style>
  <w:style w:type="character" w:styleId="SubtleReference">
    <w:name w:val="Subtle Reference"/>
    <w:basedOn w:val="DefaultParagraphFont"/>
    <w:uiPriority w:val="31"/>
    <w:rsid w:val="00036EE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F639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rsid w:val="00036EE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39B"/>
    <w:rPr>
      <w:bCs w:val="0"/>
    </w:rPr>
  </w:style>
  <w:style w:type="table" w:styleId="PlainTable3">
    <w:name w:val="Plain Table 3"/>
    <w:aliases w:val="Tableau"/>
    <w:basedOn w:val="TableNormal"/>
    <w:uiPriority w:val="43"/>
    <w:rsid w:val="00033C67"/>
    <w:tblPr>
      <w:tblStyleRowBandSize w:val="1"/>
      <w:tblStyleColBandSize w:val="1"/>
      <w:jc w:val="center"/>
    </w:tblPr>
    <w:trPr>
      <w:jc w:val="center"/>
    </w:trPr>
    <w:tcPr>
      <w:vAlign w:val="center"/>
    </w:tcPr>
    <w:tblStylePr w:type="firstRow">
      <w:rPr>
        <w:b/>
        <w:bCs/>
        <w:caps w:val="0"/>
        <w:small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 w:val="0"/>
        <w:smallCaps/>
      </w:rPr>
      <w:tblPr>
        <w:jc w:val="center"/>
      </w:tblPr>
      <w:trPr>
        <w:jc w:val="center"/>
      </w:trPr>
      <w:tcPr>
        <w:tcBorders>
          <w:right w:val="single" w:sz="4" w:space="0" w:color="7F7F7F" w:themeColor="text1" w:themeTint="80"/>
        </w:tcBorders>
        <w:vAlign w:val="center"/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CB4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E52"/>
    <w:rPr>
      <w:rFonts w:ascii="Avenir Next" w:hAnsi="Avenir Next"/>
      <w:sz w:val="22"/>
      <w:szCs w:val="22"/>
    </w:rPr>
  </w:style>
  <w:style w:type="table" w:styleId="TableGrid">
    <w:name w:val="Table Grid"/>
    <w:basedOn w:val="TableNormal"/>
    <w:uiPriority w:val="39"/>
    <w:rsid w:val="002C4BC2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numbering" w:customStyle="1" w:styleId="Listedfaut">
    <w:name w:val="Liste défaut"/>
    <w:uiPriority w:val="99"/>
    <w:rsid w:val="00F31431"/>
    <w:pPr>
      <w:numPr>
        <w:numId w:val="1"/>
      </w:numPr>
    </w:pPr>
  </w:style>
  <w:style w:type="numbering" w:customStyle="1" w:styleId="Style1">
    <w:name w:val="Style 1"/>
    <w:uiPriority w:val="99"/>
    <w:rsid w:val="00F31431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862FBC"/>
    <w:pPr>
      <w:spacing w:before="40" w:after="0"/>
      <w:jc w:val="left"/>
    </w:pPr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5F453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D7A0F"/>
    <w:pPr>
      <w:spacing w:after="0"/>
      <w:ind w:left="198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62FBC"/>
    <w:pPr>
      <w:spacing w:after="0"/>
      <w:ind w:left="400"/>
      <w:jc w:val="left"/>
    </w:pPr>
    <w:rPr>
      <w:i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F453B"/>
    <w:pPr>
      <w:spacing w:after="0"/>
      <w:ind w:left="600"/>
      <w:jc w:val="left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453B"/>
    <w:pPr>
      <w:spacing w:after="0"/>
      <w:ind w:left="800"/>
      <w:jc w:val="left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F453B"/>
    <w:pPr>
      <w:spacing w:after="0"/>
      <w:ind w:left="1000"/>
      <w:jc w:val="left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F453B"/>
    <w:pPr>
      <w:spacing w:after="0"/>
      <w:ind w:left="1200"/>
      <w:jc w:val="left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F453B"/>
    <w:pPr>
      <w:spacing w:after="0"/>
      <w:ind w:left="1400"/>
      <w:jc w:val="left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F453B"/>
    <w:pPr>
      <w:spacing w:after="0"/>
      <w:ind w:left="1600"/>
      <w:jc w:val="left"/>
    </w:pPr>
    <w:rPr>
      <w:rFonts w:asciiTheme="minorHAnsi" w:hAnsiTheme="minorHAnsi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F639B"/>
    <w:rPr>
      <w:rFonts w:ascii="Helvetica Neue" w:hAnsi="Helvetica Neue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9F6F9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PlainTable5">
    <w:name w:val="Plain Table 5"/>
    <w:basedOn w:val="TableNormal"/>
    <w:uiPriority w:val="45"/>
    <w:rsid w:val="00AA7A9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42A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A27"/>
    <w:pPr>
      <w:spacing w:line="240" w:lineRule="auto"/>
    </w:pPr>
    <w:rPr>
      <w:rFonts w:ascii="Arial" w:hAnsi="Arial" w:cs="Times New Roman (Corps CS)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A27"/>
    <w:rPr>
      <w:rFonts w:ascii="Arial" w:hAnsi="Arial" w:cs="Times New Roman (Corps CS)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A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A27"/>
    <w:rPr>
      <w:rFonts w:ascii="Arial" w:hAnsi="Arial" w:cs="Times New Roman (Corps CS)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A27"/>
    <w:rPr>
      <w:rFonts w:ascii="Segoe UI" w:hAnsi="Segoe UI" w:cs="Segoe U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817C1"/>
    <w:pPr>
      <w:spacing w:after="0"/>
    </w:pPr>
    <w:rPr>
      <w:rFonts w:cs="Times New Roman (Corps CS)"/>
    </w:rPr>
  </w:style>
  <w:style w:type="character" w:styleId="PlaceholderText">
    <w:name w:val="Placeholder Text"/>
    <w:basedOn w:val="DefaultParagraphFont"/>
    <w:uiPriority w:val="99"/>
    <w:semiHidden/>
    <w:rsid w:val="00C42A27"/>
    <w:rPr>
      <w:color w:val="808080"/>
    </w:rPr>
  </w:style>
  <w:style w:type="table" w:styleId="PlainTable4">
    <w:name w:val="Plain Table 4"/>
    <w:basedOn w:val="TableNormal"/>
    <w:uiPriority w:val="44"/>
    <w:rsid w:val="00B0004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C4FEE"/>
    <w:pPr>
      <w:spacing w:after="0" w:line="240" w:lineRule="auto"/>
    </w:pPr>
    <w:rPr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06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4FEE"/>
    <w:rPr>
      <w:rFonts w:ascii="Helvetica Neue" w:hAnsi="Helvetica Neu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4FEE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357B22"/>
  </w:style>
  <w:style w:type="paragraph" w:styleId="Bibliography">
    <w:name w:val="Bibliography"/>
    <w:basedOn w:val="Normal"/>
    <w:next w:val="Normal"/>
    <w:uiPriority w:val="37"/>
    <w:unhideWhenUsed/>
    <w:rsid w:val="00096129"/>
  </w:style>
  <w:style w:type="paragraph" w:styleId="Revision">
    <w:name w:val="Revision"/>
    <w:hidden/>
    <w:uiPriority w:val="99"/>
    <w:semiHidden/>
    <w:rsid w:val="00390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1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lement/Library/Group%20Containers/UBF8T346G9.Office/User%20Content.localized/Templates.localized/00%20-%20Doument%202019.dotx" TargetMode="External"/></Relationships>
</file>

<file path=word/theme/theme1.xml><?xml version="1.0" encoding="utf-8"?>
<a:theme xmlns:a="http://schemas.openxmlformats.org/drawingml/2006/main" name="Thème 2019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Ark17</b:Tag>
    <b:SourceType>DocumentFromInternetSite</b:SourceType>
    <b:Guid>{C3273173-7BA6-FE4C-83B3-ACF799A5D40C}</b:Guid>
    <b:Title>Document de Référence 2017</b:Title>
    <b:Year>2017</b:Year>
    <b:Author>
      <b:Author>
        <b:Corporate>Arkema</b:Corporate>
      </b:Author>
    </b:Author>
    <b:URL>https://www.arkema.com/export/sites/global/.content/medias/downloads/investorrelations/fr/finance/arkema-document-de-reference-2017.pdf</b:URL>
    <b:RefOrder>1</b:RefOrder>
  </b:Source>
  <b:Source>
    <b:Tag>Aud84</b:Tag>
    <b:SourceType>Report</b:SourceType>
    <b:Guid>{5D35798C-1459-CE40-8633-B7BFC68E7F26}</b:Guid>
    <b:Title>Colonne d'absportion BF3</b:Title>
    <b:City>Lyon</b:City>
    <b:Year>1984</b:Year>
    <b:Author>
      <b:Author>
        <b:NameList>
          <b:Person>
            <b:Last>Audry</b:Last>
            <b:First>R</b:First>
          </b:Person>
        </b:NameList>
      </b:Author>
    </b:Author>
    <b:Institution>Centre de Recherche Rhone-Alpes</b:Institution>
    <b:StandardNumber>3050</b:StandardNumber>
    <b:RefOrder>4</b:RefOrder>
  </b:Source>
  <b:Source>
    <b:Tag>Whi74</b:Tag>
    <b:SourceType>Report</b:SourceType>
    <b:Guid>{E8F37EBF-B269-EA41-BEA2-95E55A7A71C8}</b:Guid>
    <b:Title>Viscous Fluid Flow</b:Title>
    <b:Publisher>McGraw-Hill</b:Publisher>
    <b:City>New-York</b:City>
    <b:Year>1974</b:Year>
    <b:Author>
      <b:Author>
        <b:NameList>
          <b:Person>
            <b:Last>White</b:Last>
            <b:Middle>M.</b:Middle>
            <b:First>Frank</b:First>
          </b:Person>
        </b:NameList>
      </b:Author>
    </b:Author>
    <b:Pages>p123</b:Pages>
    <b:StandardNumber>978-0072402315</b:StandardNumber>
    <b:RefOrder>5</b:RefOrder>
  </b:Source>
  <b:Source>
    <b:Tag>Lec82</b:Tag>
    <b:SourceType>Report</b:SourceType>
    <b:Guid>{29937A15-CC63-8D4A-9F27-D709D362140F}</b:Guid>
    <b:Title>BF3, Traitement de l'Acide Sulfurique Résiduaire, Essais Complémentaire</b:Title>
    <b:Year>1982</b:Year>
    <b:City>Lyon</b:City>
    <b:Author>
      <b:Author>
        <b:NameList>
          <b:Person>
            <b:Last>Lecouls</b:Last>
            <b:First>H</b:First>
          </b:Person>
          <b:Person>
            <b:Last>Laviron</b:Last>
            <b:First>CH</b:First>
          </b:Person>
        </b:NameList>
      </b:Author>
    </b:Author>
    <b:Institution>Centre de Rechcerches de Lyon</b:Institution>
    <b:StandardNumber>2797</b:StandardNumber>
    <b:RefOrder>3</b:RefOrder>
  </b:Source>
  <b:Source>
    <b:Tag>Duf13</b:Tag>
    <b:SourceType>Report</b:SourceType>
    <b:Guid>{8B028D40-C41D-E24F-A980-6217A9B8F16E}</b:Guid>
    <b:Title>Fabrication de solution de BF3 à partir d'acide fluorhydrique à 35% issu du Forane 22 et d'Acide Borique pour fabrication de BF3 Gaz</b:Title>
    <b:City>Lyon</b:City>
    <b:Year>2013</b:Year>
    <b:Author>
      <b:Author>
        <b:NameList>
          <b:Person>
            <b:Last>Dufour</b:Last>
            <b:First>Pascal</b:First>
          </b:Person>
        </b:NameList>
      </b:Author>
    </b:Author>
    <b:Institution>Centre de Recherche Rhone-Alpes</b:Institution>
    <b:StandardNumber>CRRA-STP-SP-13-009</b:StandardNumber>
    <b:RefOrder>2</b:RefOrder>
  </b:Source>
</b:Sources>
</file>

<file path=customXml/itemProps1.xml><?xml version="1.0" encoding="utf-8"?>
<ds:datastoreItem xmlns:ds="http://schemas.openxmlformats.org/officeDocument/2006/customXml" ds:itemID="{996D34CC-791E-0C4E-98A0-C71C627C0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00 - Doument 2019.dotx</Template>
  <TotalTime>4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Titre 1</vt:lpstr>
      <vt:lpstr>    Titre 2</vt:lpstr>
      <vt:lpstr>        Titre 3</vt:lpstr>
      <vt:lpstr>        Titre 3</vt:lpstr>
      <vt:lpstr>Titre</vt:lpstr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Houzard</dc:creator>
  <cp:keywords/>
  <dc:description/>
  <cp:lastModifiedBy>Clément HOUZARD</cp:lastModifiedBy>
  <cp:revision>4</cp:revision>
  <cp:lastPrinted>2019-02-11T07:52:00Z</cp:lastPrinted>
  <dcterms:created xsi:type="dcterms:W3CDTF">2021-03-17T13:18:00Z</dcterms:created>
  <dcterms:modified xsi:type="dcterms:W3CDTF">2021-03-17T15:13:00Z</dcterms:modified>
</cp:coreProperties>
</file>